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A0A3" w14:textId="77777777" w:rsidR="00A45E27" w:rsidRDefault="00593231">
      <w:pPr>
        <w:pStyle w:val="Titel"/>
        <w:jc w:val="center"/>
      </w:pPr>
      <w:r>
        <w:t>Software Entwicklung 2</w:t>
      </w:r>
    </w:p>
    <w:p w14:paraId="2BE76482" w14:textId="77777777" w:rsidR="00A45E27" w:rsidRDefault="00593231">
      <w:pPr>
        <w:jc w:val="center"/>
      </w:pPr>
      <w:r>
        <w:t>__________________________________________________</w:t>
      </w:r>
    </w:p>
    <w:p w14:paraId="67079A27" w14:textId="77777777" w:rsidR="00A45E27" w:rsidRDefault="00593231">
      <w:pPr>
        <w:jc w:val="center"/>
        <w:rPr>
          <w:sz w:val="28"/>
          <w:szCs w:val="28"/>
        </w:rPr>
      </w:pPr>
      <w:r>
        <w:rPr>
          <w:sz w:val="28"/>
          <w:szCs w:val="28"/>
        </w:rPr>
        <w:t>Sommersemester 2019</w:t>
      </w:r>
    </w:p>
    <w:p w14:paraId="29B1BC96" w14:textId="77777777" w:rsidR="00A45E27" w:rsidRDefault="00A45E27"/>
    <w:p w14:paraId="229C87FB" w14:textId="77777777" w:rsidR="00A45E27" w:rsidRDefault="00A45E27"/>
    <w:p w14:paraId="6A197894" w14:textId="77777777" w:rsidR="00A45E27" w:rsidRDefault="00A45E27"/>
    <w:p w14:paraId="6E33C225" w14:textId="77777777" w:rsidR="00A45E27" w:rsidRDefault="00593231">
      <w:pPr>
        <w:jc w:val="center"/>
        <w:rPr>
          <w:b/>
          <w:color w:val="000000"/>
          <w:sz w:val="144"/>
          <w:szCs w:val="144"/>
          <w14:shadow w14:blurRad="12623" w14:dist="37630" w14:dir="2700000" w14:sx="100000" w14:sy="100000" w14:kx="0" w14:ky="0" w14:algn="b">
            <w14:srgbClr w14:val="FFFFFF"/>
          </w14:shadow>
        </w:rPr>
      </w:pPr>
      <w:proofErr w:type="spellStart"/>
      <w:r w:rsidRPr="006C6272">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JumpOrDie</w:t>
      </w:r>
      <w:proofErr w:type="spellEnd"/>
    </w:p>
    <w:p w14:paraId="52ABF35C" w14:textId="77777777" w:rsidR="00A45E27" w:rsidRDefault="00A45E27"/>
    <w:p w14:paraId="29A3FC3F" w14:textId="77777777" w:rsidR="00A45E27" w:rsidRDefault="00A45E27"/>
    <w:p w14:paraId="1310BEFA" w14:textId="77777777" w:rsidR="00A45E27" w:rsidRDefault="00A45E27"/>
    <w:p w14:paraId="047B383E" w14:textId="77777777" w:rsidR="00A45E27" w:rsidRDefault="00A45E27"/>
    <w:p w14:paraId="06295794" w14:textId="77777777" w:rsidR="00A45E27" w:rsidRDefault="00A45E27"/>
    <w:p w14:paraId="7B116CF4" w14:textId="77777777" w:rsidR="00A45E27" w:rsidRDefault="00A45E27"/>
    <w:p w14:paraId="668DC293" w14:textId="77777777" w:rsidR="00A45E27" w:rsidRDefault="00A45E27"/>
    <w:p w14:paraId="676E7E02" w14:textId="77777777" w:rsidR="00A45E27" w:rsidRDefault="00593231">
      <w:pPr>
        <w:rPr>
          <w:b/>
          <w:sz w:val="28"/>
          <w:szCs w:val="28"/>
          <w:u w:val="single"/>
        </w:rPr>
      </w:pPr>
      <w:r>
        <w:rPr>
          <w:b/>
          <w:sz w:val="28"/>
          <w:szCs w:val="28"/>
          <w:u w:val="single"/>
        </w:rPr>
        <w:t>Autoren</w:t>
      </w:r>
    </w:p>
    <w:p w14:paraId="14E4EF31" w14:textId="77777777" w:rsidR="00A45E27" w:rsidRDefault="00593231">
      <w:pPr>
        <w:rPr>
          <w:sz w:val="28"/>
          <w:szCs w:val="28"/>
        </w:rPr>
      </w:pPr>
      <w:r>
        <w:rPr>
          <w:sz w:val="28"/>
          <w:szCs w:val="28"/>
        </w:rPr>
        <w:t xml:space="preserve">Agil </w:t>
      </w:r>
      <w:proofErr w:type="spellStart"/>
      <w:r>
        <w:rPr>
          <w:sz w:val="28"/>
          <w:szCs w:val="28"/>
        </w:rPr>
        <w:t>Homar</w:t>
      </w:r>
      <w:proofErr w:type="spellEnd"/>
      <w:r>
        <w:rPr>
          <w:sz w:val="28"/>
          <w:szCs w:val="28"/>
        </w:rPr>
        <w:t>,</w:t>
      </w:r>
      <w:r>
        <w:rPr>
          <w:sz w:val="28"/>
          <w:szCs w:val="28"/>
        </w:rPr>
        <w:tab/>
      </w:r>
      <w:r>
        <w:rPr>
          <w:sz w:val="28"/>
          <w:szCs w:val="28"/>
        </w:rPr>
        <w:tab/>
      </w:r>
      <w:r>
        <w:rPr>
          <w:sz w:val="28"/>
          <w:szCs w:val="28"/>
        </w:rPr>
        <w:tab/>
        <w:t>ah210</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DB8E3D3" w14:textId="77777777" w:rsidR="00A45E27" w:rsidRDefault="00593231">
      <w:pPr>
        <w:rPr>
          <w:sz w:val="28"/>
          <w:szCs w:val="28"/>
        </w:rPr>
      </w:pPr>
      <w:r>
        <w:rPr>
          <w:sz w:val="28"/>
          <w:szCs w:val="28"/>
        </w:rPr>
        <w:t>Christian Heinz,</w:t>
      </w:r>
      <w:r>
        <w:rPr>
          <w:sz w:val="28"/>
          <w:szCs w:val="28"/>
        </w:rPr>
        <w:tab/>
      </w:r>
      <w:r>
        <w:rPr>
          <w:sz w:val="28"/>
          <w:szCs w:val="28"/>
        </w:rPr>
        <w:tab/>
        <w:t>ch148</w:t>
      </w:r>
    </w:p>
    <w:p w14:paraId="2908D1E5" w14:textId="77777777" w:rsidR="00A45E27" w:rsidRDefault="00593231">
      <w:pPr>
        <w:rPr>
          <w:sz w:val="28"/>
          <w:szCs w:val="28"/>
        </w:rPr>
      </w:pPr>
      <w:r>
        <w:rPr>
          <w:sz w:val="28"/>
          <w:szCs w:val="28"/>
        </w:rPr>
        <w:t>Salome Wecks,</w:t>
      </w:r>
      <w:r>
        <w:rPr>
          <w:sz w:val="28"/>
          <w:szCs w:val="28"/>
        </w:rPr>
        <w:tab/>
      </w:r>
      <w:r>
        <w:rPr>
          <w:sz w:val="28"/>
          <w:szCs w:val="28"/>
        </w:rPr>
        <w:tab/>
        <w:t>sw193</w:t>
      </w:r>
    </w:p>
    <w:p w14:paraId="52691987" w14:textId="77777777" w:rsidR="00A45E27" w:rsidRDefault="00593231">
      <w:pPr>
        <w:rPr>
          <w:sz w:val="28"/>
          <w:szCs w:val="28"/>
        </w:rPr>
      </w:pPr>
      <w:r>
        <w:rPr>
          <w:sz w:val="28"/>
          <w:szCs w:val="28"/>
        </w:rPr>
        <w:t>Jonas Leitner</w:t>
      </w:r>
      <w:r>
        <w:rPr>
          <w:sz w:val="28"/>
          <w:szCs w:val="28"/>
        </w:rPr>
        <w:tab/>
      </w:r>
      <w:r>
        <w:rPr>
          <w:sz w:val="28"/>
          <w:szCs w:val="28"/>
        </w:rPr>
        <w:tab/>
        <w:t>jl121</w:t>
      </w:r>
    </w:p>
    <w:p w14:paraId="250539FE" w14:textId="77777777" w:rsidR="00A45E27" w:rsidRDefault="00A45E27">
      <w:pPr>
        <w:rPr>
          <w:sz w:val="28"/>
          <w:szCs w:val="28"/>
        </w:rPr>
      </w:pPr>
    </w:p>
    <w:p w14:paraId="548E98F8" w14:textId="77777777" w:rsidR="00A45E27" w:rsidRDefault="00A45E27">
      <w:pPr>
        <w:rPr>
          <w:sz w:val="28"/>
          <w:szCs w:val="28"/>
        </w:rPr>
      </w:pPr>
    </w:p>
    <w:p w14:paraId="7D8F37CF" w14:textId="77777777" w:rsidR="00A45E27" w:rsidRDefault="00A45E27">
      <w:pPr>
        <w:rPr>
          <w:sz w:val="28"/>
          <w:szCs w:val="28"/>
        </w:rPr>
      </w:pPr>
    </w:p>
    <w:p w14:paraId="7A5CF89B" w14:textId="77777777" w:rsidR="00A45E27" w:rsidRDefault="00A45E27">
      <w:pPr>
        <w:rPr>
          <w:sz w:val="28"/>
          <w:szCs w:val="28"/>
        </w:rPr>
      </w:pPr>
    </w:p>
    <w:p w14:paraId="5BBA4E9D" w14:textId="77777777" w:rsidR="00A45E27" w:rsidRDefault="00A45E27">
      <w:pPr>
        <w:rPr>
          <w:sz w:val="28"/>
          <w:szCs w:val="28"/>
        </w:rPr>
      </w:pPr>
    </w:p>
    <w:p w14:paraId="1566C411" w14:textId="77777777" w:rsidR="00A45E27" w:rsidRDefault="00A45E27">
      <w:pPr>
        <w:rPr>
          <w:sz w:val="28"/>
          <w:szCs w:val="28"/>
        </w:rPr>
      </w:pPr>
    </w:p>
    <w:p w14:paraId="227C6A4A" w14:textId="77777777" w:rsidR="00A45E27" w:rsidRDefault="00A45E27">
      <w:pPr>
        <w:rPr>
          <w:sz w:val="28"/>
          <w:szCs w:val="28"/>
        </w:rPr>
      </w:pPr>
    </w:p>
    <w:p w14:paraId="1A064F82" w14:textId="77777777" w:rsidR="00A45E27" w:rsidRDefault="00A45E27">
      <w:pPr>
        <w:rPr>
          <w:sz w:val="28"/>
          <w:szCs w:val="28"/>
        </w:rPr>
      </w:pPr>
    </w:p>
    <w:p w14:paraId="7F24F1A9" w14:textId="53EEAE7F" w:rsidR="00AC51C9" w:rsidRDefault="00593231">
      <w:pPr>
        <w:jc w:val="center"/>
        <w:rPr>
          <w:rStyle w:val="Hyperlink"/>
          <w:sz w:val="28"/>
          <w:szCs w:val="28"/>
        </w:rPr>
      </w:pPr>
      <w:hyperlink r:id="rId7" w:history="1">
        <w:r>
          <w:rPr>
            <w:rStyle w:val="Hyperlink"/>
            <w:sz w:val="28"/>
            <w:szCs w:val="28"/>
          </w:rPr>
          <w:t>https://gitlab.mi.hdm-stuttgart.de</w:t>
        </w:r>
        <w:bookmarkStart w:id="0" w:name="_Hlt12315615"/>
        <w:bookmarkStart w:id="1" w:name="_Hlt12315616"/>
        <w:r>
          <w:rPr>
            <w:rStyle w:val="Hyperlink"/>
            <w:sz w:val="28"/>
            <w:szCs w:val="28"/>
          </w:rPr>
          <w:t>/</w:t>
        </w:r>
        <w:bookmarkEnd w:id="0"/>
        <w:bookmarkEnd w:id="1"/>
        <w:r>
          <w:rPr>
            <w:rStyle w:val="Hyperlink"/>
            <w:sz w:val="28"/>
            <w:szCs w:val="28"/>
          </w:rPr>
          <w:t>jl121/se2-projekt</w:t>
        </w:r>
      </w:hyperlink>
    </w:p>
    <w:p w14:paraId="06A90F23" w14:textId="77777777" w:rsidR="00AC51C9" w:rsidRDefault="00AC51C9">
      <w:pPr>
        <w:suppressAutoHyphens w:val="0"/>
        <w:spacing w:after="160" w:line="254" w:lineRule="auto"/>
        <w:jc w:val="left"/>
        <w:rPr>
          <w:rStyle w:val="Hyperlink"/>
          <w:sz w:val="28"/>
          <w:szCs w:val="28"/>
        </w:rPr>
      </w:pPr>
      <w:r>
        <w:rPr>
          <w:rStyle w:val="Hyperlink"/>
          <w:sz w:val="28"/>
          <w:szCs w:val="28"/>
        </w:rPr>
        <w:br w:type="page"/>
      </w:r>
    </w:p>
    <w:p w14:paraId="0E4DC1FE" w14:textId="77777777" w:rsidR="00A45E27" w:rsidRDefault="00593231">
      <w:pPr>
        <w:pStyle w:val="berschrift1"/>
      </w:pPr>
      <w:r>
        <w:lastRenderedPageBreak/>
        <w:t>Kurzbeschreibung</w:t>
      </w:r>
    </w:p>
    <w:p w14:paraId="5817DF2D" w14:textId="77777777" w:rsidR="00A45E27" w:rsidRDefault="00593231">
      <w:r>
        <w:t>Bei unserem Projekt handelt es sich um ein klassisches Jump and Run Spiel, welches wir für Software-Entwicklung 2 des Studiengangs Medieninformatik an der Hochschule der Medien programmiert haben.</w:t>
      </w:r>
    </w:p>
    <w:p w14:paraId="26D99A24" w14:textId="77777777" w:rsidR="00A45E27" w:rsidRDefault="00593231">
      <w:r>
        <w:t xml:space="preserve">Der Benutzer hat die Möglichkeit durch die Tastatur seine Spielfigur springen zu lassen, oder sich zu ducken. Das ist auch nötig, da mit der Zeit zufällig generierte Hindernisse auf ihn zu kommen und er ausweichen muss, um nicht zu kollidieren. Die Hindernisse haben verschiedene (Formen/Größen) und kommen entweder am Boden oder in der Luft. Man muss sich also rechtzeitig entscheiden wann man springen will oder sich ducken sollte. Um den Spielspaß zu erhöhen kommen mit der Zeit die Hindernisse näher bei einander und natürlich werden sie kontinuierlich schneller. Ziel ist es möglichst lange zu überleben und einen hohen Score zu erspielen! Um den Anreiz auf einen guten Score zu erhöhen gibt es eine </w:t>
      </w:r>
      <w:proofErr w:type="spellStart"/>
      <w:r>
        <w:t>Scoreliste</w:t>
      </w:r>
      <w:proofErr w:type="spellEnd"/>
      <w:r>
        <w:t xml:space="preserve"> auf der man sich mit anderen Spielern vergleichen kann und um den ersten Platz kämpft.</w:t>
      </w:r>
    </w:p>
    <w:p w14:paraId="04FB13ED" w14:textId="77777777" w:rsidR="00A45E27" w:rsidRDefault="00593231">
      <w:r>
        <w:t>Viel Spaß!</w:t>
      </w:r>
    </w:p>
    <w:p w14:paraId="2F380B18" w14:textId="77777777" w:rsidR="00A45E27" w:rsidRDefault="00A45E27"/>
    <w:p w14:paraId="140E60B4" w14:textId="77777777" w:rsidR="00A45E27" w:rsidRDefault="00A45E27"/>
    <w:p w14:paraId="06A089B9" w14:textId="77777777" w:rsidR="00A45E27" w:rsidRDefault="00A45E27"/>
    <w:p w14:paraId="57D037C0" w14:textId="77777777" w:rsidR="00A45E27" w:rsidRDefault="00593231">
      <w:pPr>
        <w:pStyle w:val="berschrift1"/>
      </w:pPr>
      <w:r>
        <w:t>Startklasse</w:t>
      </w:r>
    </w:p>
    <w:p w14:paraId="69F7ADC5" w14:textId="77777777" w:rsidR="00A45E27" w:rsidRDefault="00A45E27"/>
    <w:p w14:paraId="5DD2436B" w14:textId="77777777" w:rsidR="00A45E27" w:rsidRDefault="00593231">
      <w:r>
        <w:rPr>
          <w:szCs w:val="24"/>
        </w:rPr>
        <w:t xml:space="preserve">Main-Methode befindet sich in der Klasse:  </w:t>
      </w:r>
      <w:r>
        <w:rPr>
          <w:b/>
          <w:bCs/>
          <w:szCs w:val="24"/>
        </w:rPr>
        <w:t>App</w:t>
      </w:r>
      <w:r>
        <w:rPr>
          <w:b/>
          <w:bCs/>
          <w:szCs w:val="24"/>
        </w:rPr>
        <w:tab/>
      </w:r>
      <w:r>
        <w:rPr>
          <w:bCs/>
          <w:szCs w:val="24"/>
        </w:rPr>
        <w:t>(</w:t>
      </w:r>
      <w:proofErr w:type="spellStart"/>
      <w:r>
        <w:rPr>
          <w:bCs/>
          <w:szCs w:val="24"/>
        </w:rPr>
        <w:t>AgChSaJo.GUI.App</w:t>
      </w:r>
      <w:proofErr w:type="spellEnd"/>
      <w:r>
        <w:rPr>
          <w:bCs/>
          <w:szCs w:val="24"/>
        </w:rPr>
        <w:t>)</w:t>
      </w:r>
    </w:p>
    <w:p w14:paraId="66714C71" w14:textId="77777777" w:rsidR="00A45E27" w:rsidRDefault="00A45E27"/>
    <w:p w14:paraId="238E6C76" w14:textId="77777777" w:rsidR="00A45E27" w:rsidRDefault="00A45E27"/>
    <w:p w14:paraId="29E3A371" w14:textId="77777777" w:rsidR="00A45E27" w:rsidRDefault="00A45E27"/>
    <w:p w14:paraId="1D01DED9" w14:textId="77777777" w:rsidR="00A45E27" w:rsidRDefault="00593231">
      <w:pPr>
        <w:pStyle w:val="berschrift1"/>
      </w:pPr>
      <w:r>
        <w:t>Besonderheiten</w:t>
      </w:r>
    </w:p>
    <w:p w14:paraId="6BCEF888" w14:textId="77777777" w:rsidR="00A45E27" w:rsidRDefault="00A45E27"/>
    <w:p w14:paraId="7E21611B" w14:textId="77777777" w:rsidR="00A45E27" w:rsidRDefault="00593231">
      <w:pPr>
        <w:rPr>
          <w:b/>
        </w:rPr>
      </w:pPr>
      <w:proofErr w:type="spellStart"/>
      <w:r>
        <w:rPr>
          <w:b/>
        </w:rPr>
        <w:t>Instructions</w:t>
      </w:r>
      <w:proofErr w:type="spellEnd"/>
    </w:p>
    <w:p w14:paraId="619731A2" w14:textId="77777777" w:rsidR="00A45E27" w:rsidRDefault="00593231">
      <w:r>
        <w:t xml:space="preserve">Es könnte Sinn machen vor dem ersten Spiel kurz in die </w:t>
      </w:r>
      <w:proofErr w:type="spellStart"/>
      <w:r>
        <w:t>Instructions</w:t>
      </w:r>
      <w:proofErr w:type="spellEnd"/>
      <w:r>
        <w:t xml:space="preserve"> zu schauen und sich mit der Steuerung vertraut zu machen.</w:t>
      </w:r>
    </w:p>
    <w:p w14:paraId="0057F231" w14:textId="5FF6B1EC" w:rsidR="00A45E27" w:rsidRDefault="00593231">
      <w:r>
        <w:t>Des</w:t>
      </w:r>
      <w:r w:rsidR="00BC08D5">
        <w:t xml:space="preserve"> W</w:t>
      </w:r>
      <w:r>
        <w:t xml:space="preserve">eiteren kann dort ausgewählt werden, ob man sich die exakten </w:t>
      </w:r>
      <w:proofErr w:type="spellStart"/>
      <w:r>
        <w:t>Hitboxen</w:t>
      </w:r>
      <w:proofErr w:type="spellEnd"/>
      <w:r>
        <w:t xml:space="preserve"> anzeigen lassen will oder nicht.</w:t>
      </w:r>
    </w:p>
    <w:p w14:paraId="48F2E936" w14:textId="77777777" w:rsidR="00A45E27" w:rsidRDefault="00A45E27"/>
    <w:p w14:paraId="29E9AB4A" w14:textId="77777777" w:rsidR="00A45E27" w:rsidRDefault="00593231">
      <w:pPr>
        <w:rPr>
          <w:b/>
        </w:rPr>
      </w:pPr>
      <w:r>
        <w:rPr>
          <w:b/>
        </w:rPr>
        <w:t>Gameplay</w:t>
      </w:r>
    </w:p>
    <w:p w14:paraId="045D029D" w14:textId="77777777" w:rsidR="00A45E27" w:rsidRDefault="00593231">
      <w:r>
        <w:t>Es könnte sein, dass einem das Gameplay am Anfang etwas schwieriger vorkommt wie nach ein paar Hindernissen. Hier (müssten/könnten) wir eventuell noch ein bisschen an den Parametern schleifen.</w:t>
      </w:r>
    </w:p>
    <w:p w14:paraId="7F39F482" w14:textId="77777777" w:rsidR="00A45E27" w:rsidRDefault="00593231">
      <w:r>
        <w:rPr>
          <w:b/>
        </w:rPr>
        <w:t>Feature</w:t>
      </w:r>
      <w:r>
        <w:t xml:space="preserve">: Durch ‘ESC‘ kann das Spiel pausiert werden. </w:t>
      </w:r>
    </w:p>
    <w:p w14:paraId="6D661742" w14:textId="591AB63F" w:rsidR="00AC51C9" w:rsidRDefault="00593231">
      <w:pPr>
        <w:pStyle w:val="berschrift1"/>
        <w:pageBreakBefore/>
      </w:pPr>
      <w:r>
        <w:lastRenderedPageBreak/>
        <w:t>UML-Klassendiagramm</w:t>
      </w:r>
    </w:p>
    <w:p w14:paraId="70CE716A" w14:textId="77777777" w:rsidR="00AC51C9" w:rsidRDefault="00AC51C9">
      <w:pPr>
        <w:suppressAutoHyphens w:val="0"/>
        <w:spacing w:after="160" w:line="254" w:lineRule="auto"/>
        <w:jc w:val="left"/>
        <w:rPr>
          <w:rFonts w:ascii="Calibri Light" w:eastAsia="Times New Roman" w:hAnsi="Calibri Light"/>
          <w:b/>
          <w:color w:val="000000"/>
          <w:sz w:val="36"/>
          <w:szCs w:val="32"/>
        </w:rPr>
      </w:pPr>
      <w:r>
        <w:br w:type="page"/>
      </w:r>
    </w:p>
    <w:p w14:paraId="1E042E7F" w14:textId="77777777" w:rsidR="00AC51C9" w:rsidRDefault="00593231">
      <w:pPr>
        <w:pStyle w:val="berschrift1"/>
      </w:pPr>
      <w:r>
        <w:lastRenderedPageBreak/>
        <w:t>UML Use Case Diagramm</w:t>
      </w:r>
    </w:p>
    <w:p w14:paraId="28E15536" w14:textId="77777777" w:rsidR="00AC51C9" w:rsidRDefault="00AC51C9">
      <w:pPr>
        <w:suppressAutoHyphens w:val="0"/>
        <w:spacing w:after="160" w:line="254" w:lineRule="auto"/>
        <w:jc w:val="left"/>
        <w:rPr>
          <w:rFonts w:ascii="Calibri Light" w:eastAsia="Times New Roman" w:hAnsi="Calibri Light"/>
          <w:b/>
          <w:color w:val="000000"/>
          <w:sz w:val="36"/>
          <w:szCs w:val="32"/>
        </w:rPr>
      </w:pPr>
      <w:r>
        <w:br w:type="page"/>
      </w:r>
    </w:p>
    <w:p w14:paraId="1E7C9C0B" w14:textId="21788DB6" w:rsidR="00A45E27" w:rsidRDefault="00593231">
      <w:pPr>
        <w:pStyle w:val="berschrift1"/>
      </w:pPr>
      <w:r>
        <w:lastRenderedPageBreak/>
        <w:t>Stellungnahmen</w:t>
      </w:r>
    </w:p>
    <w:p w14:paraId="2D7B2432" w14:textId="23038EBD" w:rsidR="00A45E27" w:rsidRDefault="00593231">
      <w:pPr>
        <w:pStyle w:val="berschrift2"/>
      </w:pPr>
      <w:r>
        <w:t>Architektur</w:t>
      </w:r>
    </w:p>
    <w:p w14:paraId="43160052" w14:textId="73983570" w:rsidR="00F701E5" w:rsidRPr="00F701E5" w:rsidRDefault="00F701E5" w:rsidP="00F701E5">
      <w:pPr>
        <w:rPr>
          <w:b/>
        </w:rPr>
      </w:pPr>
      <w:r w:rsidRPr="00F701E5">
        <w:rPr>
          <w:b/>
        </w:rPr>
        <w:t>Package-Struktur</w:t>
      </w:r>
    </w:p>
    <w:p w14:paraId="08FF43AF" w14:textId="3F802CB3" w:rsidR="00FB2B26" w:rsidRDefault="00F701E5" w:rsidP="00F701E5">
      <w:r>
        <w:t xml:space="preserve">Wir haben eine klare Aufteilung unserer Klassen im Projekt. Wir haben drei Hauptordner. Einmal </w:t>
      </w:r>
      <w:r w:rsidRPr="00F701E5">
        <w:rPr>
          <w:b/>
        </w:rPr>
        <w:t>GUI</w:t>
      </w:r>
      <w:r>
        <w:t xml:space="preserve">, dort sind alle Klassen gespeichert, </w:t>
      </w:r>
      <w:r w:rsidR="00EE775C">
        <w:t>die</w:t>
      </w:r>
      <w:r>
        <w:t xml:space="preserve"> mit dem Aufbau und der Interaktion des Graphischen User Interfaces zu tun haben</w:t>
      </w:r>
      <w:r w:rsidR="00593231">
        <w:t xml:space="preserve">. </w:t>
      </w:r>
      <w:r w:rsidR="00EE775C">
        <w:t xml:space="preserve">Der nächste Ordner </w:t>
      </w:r>
      <w:proofErr w:type="spellStart"/>
      <w:r w:rsidR="00EE775C" w:rsidRPr="00EE775C">
        <w:rPr>
          <w:b/>
        </w:rPr>
        <w:t>JumpOrDie</w:t>
      </w:r>
      <w:proofErr w:type="spellEnd"/>
      <w:r w:rsidR="00EE775C">
        <w:t xml:space="preserve">, </w:t>
      </w:r>
      <w:r w:rsidR="00FB2B26">
        <w:t>beinhaltet die komplette Spiellogik</w:t>
      </w:r>
      <w:r w:rsidR="00FB2B26">
        <w:t xml:space="preserve"> </w:t>
      </w:r>
      <w:r w:rsidR="00EE775C">
        <w:t xml:space="preserve">wie der Name schon verrät. Wobei wir noch einen zusätzlichen Unterordner </w:t>
      </w:r>
      <w:proofErr w:type="spellStart"/>
      <w:r w:rsidR="00EE775C" w:rsidRPr="00EE775C">
        <w:rPr>
          <w:b/>
        </w:rPr>
        <w:t>Obstacles</w:t>
      </w:r>
      <w:proofErr w:type="spellEnd"/>
      <w:r w:rsidR="00EE775C">
        <w:t xml:space="preserve"> angelegt haben. Dieser enthält die verschiedenen Hindernisse, die es im Spiel gibt. Der dritte Hauptordner heißt </w:t>
      </w:r>
      <w:proofErr w:type="spellStart"/>
      <w:r w:rsidR="00EE775C" w:rsidRPr="00EE775C">
        <w:rPr>
          <w:b/>
        </w:rPr>
        <w:t>ScoreList</w:t>
      </w:r>
      <w:proofErr w:type="spellEnd"/>
      <w:r w:rsidR="00EE775C">
        <w:t xml:space="preserve"> und enthält eine </w:t>
      </w:r>
      <w:r w:rsidR="00FB2B26">
        <w:t>Klasse,</w:t>
      </w:r>
      <w:r w:rsidR="00EE775C">
        <w:t xml:space="preserve"> die unsere </w:t>
      </w:r>
      <w:proofErr w:type="spellStart"/>
      <w:r w:rsidR="00EE775C">
        <w:t>Scoreliste</w:t>
      </w:r>
      <w:proofErr w:type="spellEnd"/>
      <w:r w:rsidR="00EE775C">
        <w:t xml:space="preserve"> verwaltet</w:t>
      </w:r>
      <w:r w:rsidR="00FB2B26">
        <w:t xml:space="preserve"> und die dazugehörige </w:t>
      </w:r>
      <w:proofErr w:type="spellStart"/>
      <w:r w:rsidR="00FB2B26" w:rsidRPr="00FB2B26">
        <w:rPr>
          <w:i/>
        </w:rPr>
        <w:t>IllegalScoreException</w:t>
      </w:r>
      <w:proofErr w:type="spellEnd"/>
      <w:r w:rsidR="00FB2B26">
        <w:rPr>
          <w:i/>
        </w:rPr>
        <w:t xml:space="preserve"> </w:t>
      </w:r>
      <w:r w:rsidR="00FB2B26">
        <w:t>die eventuell Fallen kann bei einem Speicherversuch.</w:t>
      </w:r>
    </w:p>
    <w:p w14:paraId="333FA33F" w14:textId="4CAA345B" w:rsidR="00FB2B26" w:rsidRDefault="0082685A" w:rsidP="00F701E5">
      <w:r w:rsidRPr="0082685A">
        <w:rPr>
          <w:b/>
        </w:rPr>
        <w:t>Interfaces</w:t>
      </w:r>
      <w:bookmarkStart w:id="2" w:name="_GoBack"/>
      <w:bookmarkEnd w:id="2"/>
    </w:p>
    <w:p w14:paraId="38A77594" w14:textId="1671AA8F" w:rsidR="0082685A" w:rsidRDefault="0082685A" w:rsidP="00F701E5">
      <w:r>
        <w:t xml:space="preserve">Wir haben zwei eigene Interfaces erstellt. Einmal </w:t>
      </w:r>
      <w:proofErr w:type="spellStart"/>
      <w:r w:rsidRPr="0082685A">
        <w:rPr>
          <w:b/>
        </w:rPr>
        <w:t>IGame</w:t>
      </w:r>
      <w:proofErr w:type="spellEnd"/>
      <w:r>
        <w:rPr>
          <w:b/>
        </w:rPr>
        <w:t xml:space="preserve">, </w:t>
      </w:r>
      <w:r>
        <w:t xml:space="preserve">welches vorgibt das man ein Spiel starten, pausieren und wieder schließen kann. Ein Spiel hat auch </w:t>
      </w:r>
      <w:r w:rsidR="00AC51C9">
        <w:t>immer einen</w:t>
      </w:r>
      <w:r>
        <w:t xml:space="preserve"> Spieler</w:t>
      </w:r>
      <w:r w:rsidR="00AC51C9">
        <w:t xml:space="preserve">, weshalb wir das Interface </w:t>
      </w:r>
      <w:proofErr w:type="spellStart"/>
      <w:r w:rsidR="00AC51C9" w:rsidRPr="00AC51C9">
        <w:rPr>
          <w:b/>
        </w:rPr>
        <w:t>IPlayer</w:t>
      </w:r>
      <w:proofErr w:type="spellEnd"/>
      <w:r w:rsidR="00AC51C9">
        <w:t xml:space="preserve"> implementiert haben. Dieses gibt vor das ein Spieler immer einen </w:t>
      </w:r>
      <w:proofErr w:type="spellStart"/>
      <w:r w:rsidR="00AC51C9">
        <w:t>Nickname</w:t>
      </w:r>
      <w:proofErr w:type="spellEnd"/>
      <w:r w:rsidR="00AC51C9">
        <w:t xml:space="preserve"> und einen Score haben muss. Dadurch ist gewährleistet, dass ein Ergebnis in der </w:t>
      </w:r>
      <w:proofErr w:type="spellStart"/>
      <w:r w:rsidR="00AC51C9">
        <w:t>Scoreliste</w:t>
      </w:r>
      <w:proofErr w:type="spellEnd"/>
      <w:r w:rsidR="00AC51C9">
        <w:t xml:space="preserve"> gespeichert werden kann. Durch diese zwei Interfaces ist es möglich, bei einer neuen Spielidee ein weiteres Spiel zur Applikation hinzuzufügen und eine </w:t>
      </w:r>
      <w:proofErr w:type="spellStart"/>
      <w:r w:rsidR="00AC51C9">
        <w:t>Minigame</w:t>
      </w:r>
      <w:proofErr w:type="spellEnd"/>
      <w:r w:rsidR="00AC51C9">
        <w:t xml:space="preserve"> Applikation zu erschaffen.</w:t>
      </w:r>
    </w:p>
    <w:p w14:paraId="21A8F290" w14:textId="3D520FC0" w:rsidR="00AC51C9" w:rsidRDefault="00AC51C9" w:rsidP="00F701E5">
      <w:proofErr w:type="spellStart"/>
      <w:r>
        <w:t>Desweiteren</w:t>
      </w:r>
      <w:proofErr w:type="spellEnd"/>
      <w:r>
        <w:t xml:space="preserve"> verwenden wir das </w:t>
      </w:r>
      <w:proofErr w:type="spellStart"/>
      <w:r>
        <w:t>Comparable</w:t>
      </w:r>
      <w:proofErr w:type="spellEnd"/>
      <w:r>
        <w:t xml:space="preserve">&lt;&gt; Interface von </w:t>
      </w:r>
      <w:r w:rsidR="000B422D">
        <w:t>Java,</w:t>
      </w:r>
      <w:r>
        <w:t xml:space="preserve"> um unsere Spieler nach Score zu sortieren.</w:t>
      </w:r>
    </w:p>
    <w:p w14:paraId="7FF2020A" w14:textId="74C3588B" w:rsidR="00AC51C9" w:rsidRPr="000B422D" w:rsidRDefault="000B422D" w:rsidP="00F701E5">
      <w:pPr>
        <w:rPr>
          <w:b/>
        </w:rPr>
      </w:pPr>
      <w:r w:rsidRPr="000B422D">
        <w:rPr>
          <w:b/>
        </w:rPr>
        <w:t>Vererbung</w:t>
      </w:r>
    </w:p>
    <w:p w14:paraId="0528CF40" w14:textId="210ED6A6" w:rsidR="000B422D" w:rsidRPr="0082685A" w:rsidRDefault="000B422D" w:rsidP="00F701E5">
      <w:r>
        <w:t xml:space="preserve">Vererbung verwenden wir bei unseren Hindernissen. Es gibt eine abstrakte Klasse </w:t>
      </w:r>
      <w:proofErr w:type="spellStart"/>
      <w:r w:rsidRPr="000B422D">
        <w:rPr>
          <w:i/>
        </w:rPr>
        <w:t>Obstacle</w:t>
      </w:r>
      <w:proofErr w:type="spellEnd"/>
      <w:r>
        <w:t xml:space="preserve">. Diese beinhaltet alle Methoden und Attribute, die ein Hindernis können muss und hat. Von dieser leiten wir dann unsere verschiedenen Hindernisse ab. Diese unterscheiden sich dann in Breite, Größe und Höhe, in der sie erscheinen. Ein paar Beispielklassen:  </w:t>
      </w:r>
      <w:proofErr w:type="spellStart"/>
      <w:r w:rsidRPr="000B422D">
        <w:rPr>
          <w:i/>
        </w:rPr>
        <w:t>CactusRow</w:t>
      </w:r>
      <w:proofErr w:type="spellEnd"/>
      <w:r>
        <w:t xml:space="preserve">, </w:t>
      </w:r>
      <w:r w:rsidRPr="000B422D">
        <w:rPr>
          <w:i/>
        </w:rPr>
        <w:t>Mosquito</w:t>
      </w:r>
      <w:r>
        <w:t xml:space="preserve">, </w:t>
      </w:r>
      <w:r w:rsidRPr="000B422D">
        <w:rPr>
          <w:i/>
        </w:rPr>
        <w:t>Rock</w:t>
      </w:r>
      <w:r>
        <w:t xml:space="preserve"> und </w:t>
      </w:r>
      <w:proofErr w:type="spellStart"/>
      <w:r w:rsidRPr="000B422D">
        <w:rPr>
          <w:i/>
        </w:rPr>
        <w:t>Shrub</w:t>
      </w:r>
      <w:proofErr w:type="spellEnd"/>
      <w:r>
        <w:t>.</w:t>
      </w:r>
    </w:p>
    <w:p w14:paraId="5AFDC628" w14:textId="77777777" w:rsidR="00F701E5" w:rsidRPr="00535543" w:rsidRDefault="00F701E5" w:rsidP="00535543"/>
    <w:p w14:paraId="68284F9A" w14:textId="2A197DD2" w:rsidR="00A45E27" w:rsidRDefault="00593231">
      <w:pPr>
        <w:pStyle w:val="berschrift2"/>
      </w:pPr>
      <w:r>
        <w:t>Clean Code</w:t>
      </w:r>
    </w:p>
    <w:p w14:paraId="2EFCAC25" w14:textId="7B1E1665" w:rsidR="0079515A" w:rsidRDefault="00084269" w:rsidP="0079515A">
      <w:r>
        <w:t xml:space="preserve">Alle Klassen wurden so restriktiv wie nur möglich gestaltet. Attribute eines Objektes bekommt man durch </w:t>
      </w:r>
      <w:proofErr w:type="spellStart"/>
      <w:r w:rsidRPr="00084269">
        <w:rPr>
          <w:i/>
        </w:rPr>
        <w:t>getter</w:t>
      </w:r>
      <w:proofErr w:type="spellEnd"/>
      <w:r>
        <w:t xml:space="preserve">-Methoden und da wiederum nur eine Kopie und nicht die direkte Referenz. </w:t>
      </w:r>
      <w:r w:rsidR="003574E9">
        <w:t>Es gibt fasst keine statischen Methoden. Code Konventionen wurden eingehalten.</w:t>
      </w:r>
    </w:p>
    <w:p w14:paraId="4B882D20" w14:textId="77777777" w:rsidR="003574E9" w:rsidRPr="003574E9" w:rsidRDefault="003574E9" w:rsidP="003574E9"/>
    <w:p w14:paraId="4CCE5219" w14:textId="6E05AF47" w:rsidR="00A45E27" w:rsidRDefault="00593231">
      <w:pPr>
        <w:pStyle w:val="berschrift2"/>
      </w:pPr>
      <w:r>
        <w:t>GUI</w:t>
      </w:r>
    </w:p>
    <w:p w14:paraId="5F8EBA2F" w14:textId="1DB15D71" w:rsidR="007822AA" w:rsidRDefault="009B5772" w:rsidP="003574E9">
      <w:r>
        <w:t xml:space="preserve">Wie bereits erwähnt befinden sich die Controller für die GUI im Ordner </w:t>
      </w:r>
      <w:r w:rsidRPr="009B5772">
        <w:rPr>
          <w:b/>
        </w:rPr>
        <w:t>GUI</w:t>
      </w:r>
      <w:r>
        <w:t xml:space="preserve">. Wir haben drei verschiedene Szenen. Das Menu, das Game und die </w:t>
      </w:r>
      <w:proofErr w:type="spellStart"/>
      <w:r>
        <w:t>Scoreliste</w:t>
      </w:r>
      <w:proofErr w:type="spellEnd"/>
      <w:r>
        <w:t xml:space="preserve">. Die Grundgerüste wurden alle mit FXML erstellt. Die FXML Dateien befinden sich im Ordner </w:t>
      </w:r>
      <w:proofErr w:type="spellStart"/>
      <w:proofErr w:type="gramStart"/>
      <w:r w:rsidRPr="009B5772">
        <w:rPr>
          <w:b/>
        </w:rPr>
        <w:t>resources</w:t>
      </w:r>
      <w:r>
        <w:rPr>
          <w:b/>
        </w:rPr>
        <w:t>.fxml</w:t>
      </w:r>
      <w:proofErr w:type="spellEnd"/>
      <w:proofErr w:type="gramEnd"/>
      <w:r>
        <w:t xml:space="preserve">. Durch die Klasse </w:t>
      </w:r>
      <w:r w:rsidRPr="007822AA">
        <w:rPr>
          <w:i/>
        </w:rPr>
        <w:t>App</w:t>
      </w:r>
      <w:r>
        <w:t xml:space="preserve"> werden die Szenen </w:t>
      </w:r>
      <w:r w:rsidR="007822AA">
        <w:t xml:space="preserve">miteinander </w:t>
      </w:r>
      <w:r>
        <w:t>verbunden</w:t>
      </w:r>
      <w:r w:rsidR="007822AA">
        <w:t xml:space="preserve">. Zusätzlich gibt es eine Klasse </w:t>
      </w:r>
      <w:proofErr w:type="spellStart"/>
      <w:r w:rsidR="007822AA" w:rsidRPr="007822AA">
        <w:rPr>
          <w:i/>
        </w:rPr>
        <w:t>GameAn</w:t>
      </w:r>
      <w:r w:rsidR="007822AA">
        <w:rPr>
          <w:i/>
        </w:rPr>
        <w:t>i</w:t>
      </w:r>
      <w:r w:rsidR="007822AA" w:rsidRPr="007822AA">
        <w:rPr>
          <w:i/>
        </w:rPr>
        <w:t>mationTimer</w:t>
      </w:r>
      <w:proofErr w:type="spellEnd"/>
      <w:r w:rsidR="007822AA">
        <w:t xml:space="preserve"> welcher vom </w:t>
      </w:r>
      <w:proofErr w:type="spellStart"/>
      <w:r w:rsidR="007822AA" w:rsidRPr="007822AA">
        <w:rPr>
          <w:i/>
        </w:rPr>
        <w:t>AnimationTimer</w:t>
      </w:r>
      <w:proofErr w:type="spellEnd"/>
      <w:r w:rsidR="007822AA">
        <w:t xml:space="preserve"> erbt. Durch diesen ist es uns möglich unser Spiel dynamisch anzeigen zu lassen, da er unsere „Leinwand“ fortlaufend aktualisiert.</w:t>
      </w:r>
    </w:p>
    <w:p w14:paraId="385A6CF3" w14:textId="00128943" w:rsidR="003B10D2" w:rsidRDefault="003B10D2" w:rsidP="003574E9"/>
    <w:p w14:paraId="622880CA" w14:textId="77777777" w:rsidR="003B10D2" w:rsidRPr="003574E9" w:rsidRDefault="003B10D2" w:rsidP="003574E9"/>
    <w:p w14:paraId="27516149" w14:textId="7399988E" w:rsidR="00A61250" w:rsidRDefault="00593231">
      <w:pPr>
        <w:pStyle w:val="berschrift2"/>
      </w:pPr>
      <w:proofErr w:type="spellStart"/>
      <w:r>
        <w:lastRenderedPageBreak/>
        <w:t>Logging</w:t>
      </w:r>
      <w:proofErr w:type="spellEnd"/>
    </w:p>
    <w:p w14:paraId="667E7DEA" w14:textId="55939D3A" w:rsidR="003B10D2" w:rsidRDefault="003B10D2" w:rsidP="003B10D2">
      <w:r>
        <w:t xml:space="preserve">Logger sind in allen wichtigen Klassen mit Funktion vorhanden.  </w:t>
      </w:r>
      <w:r w:rsidR="00B0483D">
        <w:t xml:space="preserve">Wir verwenden verschiedene Log-Stufen. </w:t>
      </w:r>
      <w:r w:rsidR="00B0483D" w:rsidRPr="00B0483D">
        <w:rPr>
          <w:b/>
        </w:rPr>
        <w:t>Error</w:t>
      </w:r>
      <w:r w:rsidR="00B0483D">
        <w:t xml:space="preserve"> wird zum Beispiel verwendet, wenn es nicht möglich war das </w:t>
      </w:r>
      <w:proofErr w:type="spellStart"/>
      <w:r w:rsidR="00B0483D">
        <w:t>ScoreList</w:t>
      </w:r>
      <w:proofErr w:type="spellEnd"/>
      <w:r w:rsidR="00B0483D">
        <w:t xml:space="preserve">-File zu lesen, da es nicht gefunden wurde oder beschädigt ist. (Das Stufen wir als Error ein, da das Spiel trotzdem noch weiterläuft) Wenn dann zum Beispiel eine neue </w:t>
      </w:r>
      <w:proofErr w:type="spellStart"/>
      <w:r w:rsidR="00B0483D">
        <w:t>Scoreliste</w:t>
      </w:r>
      <w:proofErr w:type="spellEnd"/>
      <w:r w:rsidR="00B0483D">
        <w:t xml:space="preserve"> erstellt (wird/werden muss) bekommt man dafür eine Meldung mit der Stufe </w:t>
      </w:r>
      <w:r w:rsidR="00B0483D" w:rsidRPr="00B0483D">
        <w:rPr>
          <w:b/>
        </w:rPr>
        <w:t>Info</w:t>
      </w:r>
      <w:r w:rsidR="00B0483D">
        <w:t xml:space="preserve">. Info verwenden wir des Weiteren, wenn zum Beispiel ein neues Spiel gestartet wird, ein </w:t>
      </w:r>
      <w:proofErr w:type="spellStart"/>
      <w:r w:rsidR="00B0483D">
        <w:t>GameOver</w:t>
      </w:r>
      <w:proofErr w:type="spellEnd"/>
      <w:r w:rsidR="00B0483D">
        <w:t xml:space="preserve"> stattgefunden hat oder wenn die </w:t>
      </w:r>
      <w:proofErr w:type="spellStart"/>
      <w:r w:rsidR="00B0483D">
        <w:t>Scoreliste</w:t>
      </w:r>
      <w:proofErr w:type="spellEnd"/>
      <w:r w:rsidR="00B0483D">
        <w:t xml:space="preserve"> erfolgreich ins File gespeichert wurde. </w:t>
      </w:r>
      <w:r w:rsidR="002E2983">
        <w:t xml:space="preserve">Wenn die </w:t>
      </w:r>
      <w:proofErr w:type="spellStart"/>
      <w:r w:rsidR="002E2983" w:rsidRPr="002E2983">
        <w:rPr>
          <w:i/>
        </w:rPr>
        <w:t>IllegalScoreException</w:t>
      </w:r>
      <w:proofErr w:type="spellEnd"/>
      <w:r w:rsidR="002E2983">
        <w:t xml:space="preserve"> fliegt catchen wir diese und loggen in diesem Fall auch mit Info, da nur der gespielte Score nicht gespeichert werden konnte. (Eventuell erwünscht vom Benutzer). </w:t>
      </w:r>
      <w:r w:rsidR="00B0483D">
        <w:t xml:space="preserve">Die Log-Stufe </w:t>
      </w:r>
      <w:proofErr w:type="spellStart"/>
      <w:r w:rsidR="00B0483D" w:rsidRPr="002E2983">
        <w:rPr>
          <w:b/>
        </w:rPr>
        <w:t>Debug</w:t>
      </w:r>
      <w:proofErr w:type="spellEnd"/>
      <w:r w:rsidR="00B0483D">
        <w:t xml:space="preserve"> verwenden wir </w:t>
      </w:r>
      <w:r w:rsidR="002E2983">
        <w:t>unter anderem wenn ein neues Hindernis erstellt wird mit der Notiz welches, oder wenn der Spieler seinen Status ändert wie zum Beispiel beim ducken oder Springen.</w:t>
      </w:r>
    </w:p>
    <w:p w14:paraId="1B038D78" w14:textId="77777777" w:rsidR="002E2983" w:rsidRPr="003B10D2" w:rsidRDefault="002E2983" w:rsidP="003B10D2"/>
    <w:p w14:paraId="223062EC" w14:textId="7256EE70" w:rsidR="00A45E27" w:rsidRDefault="00593231">
      <w:pPr>
        <w:pStyle w:val="berschrift2"/>
      </w:pPr>
      <w:proofErr w:type="spellStart"/>
      <w:r>
        <w:t>Exceptions</w:t>
      </w:r>
      <w:proofErr w:type="spellEnd"/>
    </w:p>
    <w:p w14:paraId="0C062139" w14:textId="2CF75D15" w:rsidR="002E2983" w:rsidRDefault="002E2983" w:rsidP="002E2983">
      <w:r>
        <w:t xml:space="preserve">Wir haben eine </w:t>
      </w:r>
      <w:proofErr w:type="spellStart"/>
      <w:r w:rsidRPr="004833DF">
        <w:rPr>
          <w:i/>
        </w:rPr>
        <w:t>IllegalScoreException</w:t>
      </w:r>
      <w:proofErr w:type="spellEnd"/>
      <w:r>
        <w:t xml:space="preserve"> implementiert die von </w:t>
      </w:r>
      <w:proofErr w:type="spellStart"/>
      <w:r w:rsidRPr="004833DF">
        <w:rPr>
          <w:i/>
        </w:rPr>
        <w:t>IllegalArgumentException</w:t>
      </w:r>
      <w:proofErr w:type="spellEnd"/>
      <w:r>
        <w:t xml:space="preserve"> erbt. </w:t>
      </w:r>
      <w:r w:rsidR="004833DF">
        <w:t xml:space="preserve">Es handelt sich also um eine </w:t>
      </w:r>
      <w:proofErr w:type="spellStart"/>
      <w:r w:rsidR="004833DF" w:rsidRPr="004833DF">
        <w:rPr>
          <w:i/>
        </w:rPr>
        <w:t>RuntimeException</w:t>
      </w:r>
      <w:proofErr w:type="spellEnd"/>
      <w:r w:rsidR="004833DF">
        <w:t xml:space="preserve">. Diese fliegt falls versucht wird ein Score zu speichern der illegal ist. Das heißt, falls kein </w:t>
      </w:r>
      <w:proofErr w:type="spellStart"/>
      <w:r w:rsidR="004833DF">
        <w:t>Nickname</w:t>
      </w:r>
      <w:proofErr w:type="spellEnd"/>
      <w:r w:rsidR="004833DF">
        <w:t xml:space="preserve"> vorhanden ist oder ein negativer Score kommt, welcher nicht </w:t>
      </w:r>
      <w:proofErr w:type="spellStart"/>
      <w:r w:rsidR="004833DF">
        <w:t>erspielbar</w:t>
      </w:r>
      <w:proofErr w:type="spellEnd"/>
      <w:r w:rsidR="004833DF">
        <w:t xml:space="preserve"> ist.</w:t>
      </w:r>
    </w:p>
    <w:p w14:paraId="28BACC4B" w14:textId="77777777" w:rsidR="004833DF" w:rsidRPr="002E2983" w:rsidRDefault="004833DF" w:rsidP="002E2983"/>
    <w:p w14:paraId="354FC968" w14:textId="213C0EAC" w:rsidR="00A45E27" w:rsidRDefault="00593231">
      <w:pPr>
        <w:pStyle w:val="berschrift2"/>
      </w:pPr>
      <w:r>
        <w:t>UML</w:t>
      </w:r>
    </w:p>
    <w:p w14:paraId="180BA385" w14:textId="21808BDE" w:rsidR="004833DF" w:rsidRDefault="004833DF" w:rsidP="004833DF">
      <w:r>
        <w:t>Das Klassendiagramm und das Use-Case Diagramm befinden sich auf den Seiten 3 und 4. Zusätzlich wurden sie als PDF ins Repository geladen.</w:t>
      </w:r>
    </w:p>
    <w:p w14:paraId="5B827F71" w14:textId="77777777" w:rsidR="004833DF" w:rsidRPr="004833DF" w:rsidRDefault="004833DF" w:rsidP="004833DF"/>
    <w:p w14:paraId="50EE742C" w14:textId="385FE9F1" w:rsidR="00A45E27" w:rsidRDefault="00593231">
      <w:pPr>
        <w:pStyle w:val="berschrift2"/>
      </w:pPr>
      <w:r>
        <w:t>Threads</w:t>
      </w:r>
    </w:p>
    <w:p w14:paraId="529E9EDD" w14:textId="511E7552" w:rsidR="004833DF" w:rsidRDefault="004833DF" w:rsidP="004833DF">
      <w:r>
        <w:t xml:space="preserve">Um unser Spiel zeitlich abzustimmen verwenden wir verschiedene </w:t>
      </w:r>
      <w:proofErr w:type="spellStart"/>
      <w:r>
        <w:t>Timer</w:t>
      </w:r>
      <w:proofErr w:type="spellEnd"/>
      <w:r>
        <w:t xml:space="preserve">. Jeder </w:t>
      </w:r>
      <w:proofErr w:type="spellStart"/>
      <w:r>
        <w:t>Timer</w:t>
      </w:r>
      <w:proofErr w:type="spellEnd"/>
      <w:r>
        <w:t xml:space="preserve"> erstellt automatisch einen Thread. Wir haben die Threads bewusst voneinander abgegrenzt, damit sie nicht auf denselben Daten arbeiten. Um der Aufgabenstellung gerecht zu werden haben wir einen zusätzlichen </w:t>
      </w:r>
      <w:proofErr w:type="spellStart"/>
      <w:r>
        <w:t>Timer</w:t>
      </w:r>
      <w:proofErr w:type="spellEnd"/>
      <w:r>
        <w:t xml:space="preserve"> erstellt, welcher jede Sekunde den Score um 1 hochzählt. Ein anderer </w:t>
      </w:r>
      <w:proofErr w:type="spellStart"/>
      <w:r>
        <w:t>Timer</w:t>
      </w:r>
      <w:proofErr w:type="spellEnd"/>
      <w:r>
        <w:t xml:space="preserve">, welcher sich um die Hindernisse kümmert zählt ebenfalls den </w:t>
      </w:r>
      <w:proofErr w:type="spellStart"/>
      <w:r>
        <w:t>Timer</w:t>
      </w:r>
      <w:proofErr w:type="spellEnd"/>
      <w:r>
        <w:t xml:space="preserve"> </w:t>
      </w:r>
      <w:r w:rsidR="00B0617B">
        <w:t xml:space="preserve">um 10 </w:t>
      </w:r>
      <w:r>
        <w:t>hoch,</w:t>
      </w:r>
      <w:r w:rsidR="00B0617B">
        <w:t xml:space="preserve"> für jedes Hindernis, welches der Spieler überwunden hat. Dieser Zugriff passiert synchronisiert. (Score in Klasse </w:t>
      </w:r>
      <w:r w:rsidR="00B0617B" w:rsidRPr="00B0617B">
        <w:rPr>
          <w:i/>
        </w:rPr>
        <w:t>Board</w:t>
      </w:r>
      <w:r w:rsidR="00B0617B">
        <w:t>)</w:t>
      </w:r>
    </w:p>
    <w:p w14:paraId="1887B497" w14:textId="77777777" w:rsidR="00B0617B" w:rsidRPr="004833DF" w:rsidRDefault="00B0617B" w:rsidP="004833DF"/>
    <w:p w14:paraId="66EB8A35" w14:textId="7BA9AE84" w:rsidR="00A45E27" w:rsidRDefault="00593231">
      <w:pPr>
        <w:pStyle w:val="berschrift2"/>
      </w:pPr>
      <w:r>
        <w:t>Stream</w:t>
      </w:r>
      <w:r w:rsidR="0010253B">
        <w:t>s</w:t>
      </w:r>
      <w:r>
        <w:t xml:space="preserve"> und Lambda-Funktionen</w:t>
      </w:r>
    </w:p>
    <w:p w14:paraId="7694C6FE" w14:textId="6A6823FB" w:rsidR="00B0617B" w:rsidRDefault="0010253B" w:rsidP="00B0617B">
      <w:r>
        <w:t xml:space="preserve">Wir verwenden </w:t>
      </w:r>
      <w:proofErr w:type="spellStart"/>
      <w:r>
        <w:t>ParallelStream</w:t>
      </w:r>
      <w:proofErr w:type="spellEnd"/>
      <w:r>
        <w:t xml:space="preserve"> in unserer Klasse </w:t>
      </w:r>
      <w:proofErr w:type="spellStart"/>
      <w:r w:rsidRPr="0010253B">
        <w:rPr>
          <w:i/>
        </w:rPr>
        <w:t>ScoreList</w:t>
      </w:r>
      <w:proofErr w:type="spellEnd"/>
      <w:r>
        <w:t xml:space="preserve">. Wenn eine Anfrage durch </w:t>
      </w:r>
      <w:proofErr w:type="spellStart"/>
      <w:proofErr w:type="gramStart"/>
      <w:r w:rsidRPr="0010253B">
        <w:rPr>
          <w:i/>
        </w:rPr>
        <w:t>getScoreList</w:t>
      </w:r>
      <w:proofErr w:type="spellEnd"/>
      <w:r>
        <w:t>(</w:t>
      </w:r>
      <w:proofErr w:type="gramEnd"/>
      <w:r>
        <w:t xml:space="preserve">) kommt, kann in diesem Fall noch ein Suchbegriff mitgegeben werden. Je nachdem wird der Stream zuerst gefiltert, dann sortiert und danach durch einen </w:t>
      </w:r>
      <w:proofErr w:type="spellStart"/>
      <w:r>
        <w:t>Collector</w:t>
      </w:r>
      <w:proofErr w:type="spellEnd"/>
      <w:r>
        <w:t xml:space="preserve"> als Liste zurückgegeben. Lambda-Funktionen sind unter anderem bei den Streams verwendet wie auch beim </w:t>
      </w:r>
      <w:proofErr w:type="spellStart"/>
      <w:r>
        <w:t>KeyListener</w:t>
      </w:r>
      <w:proofErr w:type="spellEnd"/>
      <w:r>
        <w:t xml:space="preserve"> in der Klasse </w:t>
      </w:r>
      <w:proofErr w:type="spellStart"/>
      <w:r w:rsidRPr="0010253B">
        <w:rPr>
          <w:i/>
        </w:rPr>
        <w:t>GameController</w:t>
      </w:r>
      <w:proofErr w:type="spellEnd"/>
      <w:r>
        <w:t>.</w:t>
      </w:r>
    </w:p>
    <w:p w14:paraId="3839409B" w14:textId="07704DC8" w:rsidR="0084207F" w:rsidRDefault="0084207F" w:rsidP="00B0617B"/>
    <w:p w14:paraId="7A64B277" w14:textId="593CC95B" w:rsidR="0084207F" w:rsidRDefault="0084207F" w:rsidP="00B0617B"/>
    <w:p w14:paraId="0C058D24" w14:textId="77777777" w:rsidR="0084207F" w:rsidRPr="00B0617B" w:rsidRDefault="0084207F" w:rsidP="00B0617B"/>
    <w:p w14:paraId="7522055E" w14:textId="041F8402" w:rsidR="00A45E27" w:rsidRDefault="00593231">
      <w:pPr>
        <w:pStyle w:val="berschrift2"/>
      </w:pPr>
      <w:proofErr w:type="spellStart"/>
      <w:r>
        <w:lastRenderedPageBreak/>
        <w:t>Factories</w:t>
      </w:r>
      <w:proofErr w:type="spellEnd"/>
    </w:p>
    <w:p w14:paraId="4817EF1B" w14:textId="5583305C" w:rsidR="0084207F" w:rsidRDefault="0084207F" w:rsidP="0084207F">
      <w:r>
        <w:t>Wir haben eine „</w:t>
      </w:r>
      <w:proofErr w:type="spellStart"/>
      <w:r>
        <w:t>ObstacleFactory</w:t>
      </w:r>
      <w:proofErr w:type="spellEnd"/>
      <w:r>
        <w:t xml:space="preserve">“ implementiert. Es gibt eine Klasse </w:t>
      </w:r>
      <w:proofErr w:type="spellStart"/>
      <w:r w:rsidRPr="0084207F">
        <w:rPr>
          <w:i/>
        </w:rPr>
        <w:t>ObstacleManager</w:t>
      </w:r>
      <w:proofErr w:type="spellEnd"/>
      <w:r>
        <w:t xml:space="preserve">, diese verwaltet den Lebenszyklus und dadurch das Erstellen der Hindernisse. Die Factory ist in der Methode </w:t>
      </w:r>
      <w:proofErr w:type="spellStart"/>
      <w:proofErr w:type="gramStart"/>
      <w:r w:rsidRPr="0084207F">
        <w:rPr>
          <w:i/>
        </w:rPr>
        <w:t>generate</w:t>
      </w:r>
      <w:proofErr w:type="spellEnd"/>
      <w:r w:rsidRPr="0084207F">
        <w:rPr>
          <w:i/>
        </w:rPr>
        <w:t>(</w:t>
      </w:r>
      <w:proofErr w:type="gramEnd"/>
      <w:r w:rsidRPr="0084207F">
        <w:rPr>
          <w:i/>
        </w:rPr>
        <w:t>)</w:t>
      </w:r>
      <w:r>
        <w:t xml:space="preserve"> zu finden und erstellt zufällig verschiedene Hindernisse.</w:t>
      </w:r>
    </w:p>
    <w:p w14:paraId="24E31B21" w14:textId="77777777" w:rsidR="0084207F" w:rsidRPr="0084207F" w:rsidRDefault="0084207F" w:rsidP="0084207F"/>
    <w:p w14:paraId="7EBEB349" w14:textId="1C8BD13B" w:rsidR="003574E9" w:rsidRDefault="00CA04FB" w:rsidP="003574E9">
      <w:pPr>
        <w:pStyle w:val="berschrift2"/>
      </w:pPr>
      <w:r>
        <w:t xml:space="preserve">Dokumentation und </w:t>
      </w:r>
      <w:r w:rsidR="003574E9">
        <w:t>Tests</w:t>
      </w:r>
    </w:p>
    <w:p w14:paraId="3AE67AE8" w14:textId="1373B3F4" w:rsidR="00CA04FB" w:rsidRDefault="00CA04FB" w:rsidP="00CA04FB">
      <w:r>
        <w:t xml:space="preserve">Alle wichtigen Methoden und Codeschnipsel, die nicht selbsterklärend sind wurden dokumentiert. </w:t>
      </w:r>
    </w:p>
    <w:p w14:paraId="58CB615E" w14:textId="7066D4D6" w:rsidR="00CA04FB" w:rsidRDefault="00CA04FB" w:rsidP="00CA04FB">
      <w:r>
        <w:t xml:space="preserve">Zum Testen wichtiger Funktionen haben wir </w:t>
      </w:r>
      <w:proofErr w:type="spellStart"/>
      <w:r>
        <w:t>JUnit</w:t>
      </w:r>
      <w:proofErr w:type="spellEnd"/>
      <w:r>
        <w:t xml:space="preserve"> Tests erstellt. Diese sind im Ordner </w:t>
      </w:r>
      <w:proofErr w:type="spellStart"/>
      <w:r w:rsidRPr="00CA04FB">
        <w:rPr>
          <w:b/>
        </w:rPr>
        <w:t>test</w:t>
      </w:r>
      <w:proofErr w:type="spellEnd"/>
      <w:r>
        <w:t xml:space="preserve"> zu finden. Zu den Klassen haben wir jeweils korrespondierende Testklassen erstellt, die wichtige Funktionen der Klasse (auf Herz und Niere) durchtesten.  Es wurden auch Negativtests implementiert. Zum Beispiel wird bei der </w:t>
      </w:r>
      <w:proofErr w:type="spellStart"/>
      <w:r w:rsidRPr="00CA04FB">
        <w:rPr>
          <w:i/>
        </w:rPr>
        <w:t>ScoreList</w:t>
      </w:r>
      <w:proofErr w:type="spellEnd"/>
      <w:r>
        <w:t xml:space="preserve"> getestet, ob wie zu erwarten eine </w:t>
      </w:r>
      <w:proofErr w:type="spellStart"/>
      <w:r w:rsidRPr="00CA04FB">
        <w:rPr>
          <w:i/>
        </w:rPr>
        <w:t>IllegalScoreException</w:t>
      </w:r>
      <w:proofErr w:type="spellEnd"/>
      <w:r>
        <w:t xml:space="preserve"> fliegt, wenn versucht wird einen unzulässigen Score zu speichern.</w:t>
      </w:r>
    </w:p>
    <w:p w14:paraId="370F4E1A" w14:textId="7A5843A1" w:rsidR="00CA04FB" w:rsidRDefault="00CA04FB">
      <w:pPr>
        <w:suppressAutoHyphens w:val="0"/>
        <w:spacing w:after="160" w:line="254" w:lineRule="auto"/>
        <w:jc w:val="left"/>
      </w:pPr>
      <w:r>
        <w:br w:type="page"/>
      </w:r>
    </w:p>
    <w:p w14:paraId="47887171" w14:textId="24F2C0BE" w:rsidR="00CA04FB" w:rsidRDefault="00593231">
      <w:pPr>
        <w:pStyle w:val="berschrift1"/>
      </w:pPr>
      <w:r>
        <w:lastRenderedPageBreak/>
        <w:t>Bewertungsbogen</w:t>
      </w:r>
    </w:p>
    <w:p w14:paraId="0FD903CE" w14:textId="77777777" w:rsidR="00CA04FB" w:rsidRDefault="00CA04FB">
      <w:pPr>
        <w:suppressAutoHyphens w:val="0"/>
        <w:spacing w:after="160" w:line="254" w:lineRule="auto"/>
        <w:jc w:val="left"/>
        <w:rPr>
          <w:rFonts w:ascii="Calibri Light" w:eastAsia="Times New Roman" w:hAnsi="Calibri Light"/>
          <w:b/>
          <w:color w:val="000000"/>
          <w:sz w:val="36"/>
          <w:szCs w:val="32"/>
        </w:rPr>
      </w:pPr>
      <w:r>
        <w:br w:type="page"/>
      </w:r>
    </w:p>
    <w:p w14:paraId="1688EEA1" w14:textId="77777777" w:rsidR="00A45E27" w:rsidRDefault="00593231">
      <w:pPr>
        <w:pStyle w:val="berschrift1"/>
      </w:pPr>
      <w:proofErr w:type="spellStart"/>
      <w:r>
        <w:lastRenderedPageBreak/>
        <w:t>Profiling</w:t>
      </w:r>
      <w:proofErr w:type="spellEnd"/>
      <w:r>
        <w:t xml:space="preserve"> Analyse des Programms</w:t>
      </w:r>
    </w:p>
    <w:p w14:paraId="1E376251" w14:textId="77777777" w:rsidR="00A45E27" w:rsidRDefault="00A45E27">
      <w:pPr>
        <w:rPr>
          <w:sz w:val="28"/>
          <w:szCs w:val="28"/>
        </w:rPr>
      </w:pPr>
    </w:p>
    <w:sectPr w:rsidR="00A45E27">
      <w:headerReference w:type="default" r:id="rId8"/>
      <w:footerReference w:type="default" r:id="rId9"/>
      <w:pgSz w:w="11906" w:h="16838"/>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08066" w14:textId="77777777" w:rsidR="00F04033" w:rsidRDefault="00F04033">
      <w:pPr>
        <w:spacing w:line="240" w:lineRule="auto"/>
      </w:pPr>
      <w:r>
        <w:separator/>
      </w:r>
    </w:p>
  </w:endnote>
  <w:endnote w:type="continuationSeparator" w:id="0">
    <w:p w14:paraId="603DC701" w14:textId="77777777" w:rsidR="00F04033" w:rsidRDefault="00F04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DE550" w14:textId="77777777" w:rsidR="00593231" w:rsidRDefault="00593231">
    <w:pPr>
      <w:pStyle w:val="Fuzeile"/>
      <w:jc w:val="center"/>
    </w:pPr>
    <w:r>
      <w:fldChar w:fldCharType="begin"/>
    </w:r>
    <w:r>
      <w:instrText xml:space="preserve"> PAGE </w:instrText>
    </w:r>
    <w:r>
      <w:fldChar w:fldCharType="separate"/>
    </w:r>
    <w:r>
      <w:t>2</w:t>
    </w:r>
    <w:r>
      <w:fldChar w:fldCharType="end"/>
    </w:r>
  </w:p>
  <w:p w14:paraId="6D3302CE" w14:textId="77777777" w:rsidR="00593231" w:rsidRDefault="005932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B7166" w14:textId="77777777" w:rsidR="00F04033" w:rsidRDefault="00F04033">
      <w:pPr>
        <w:spacing w:line="240" w:lineRule="auto"/>
      </w:pPr>
      <w:r>
        <w:rPr>
          <w:color w:val="000000"/>
        </w:rPr>
        <w:separator/>
      </w:r>
    </w:p>
  </w:footnote>
  <w:footnote w:type="continuationSeparator" w:id="0">
    <w:p w14:paraId="34E0ABFB" w14:textId="77777777" w:rsidR="00F04033" w:rsidRDefault="00F040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FB0CA" w14:textId="2329865E" w:rsidR="00593231" w:rsidRDefault="00593231">
    <w:pPr>
      <w:pStyle w:val="Kopfzeile"/>
      <w:tabs>
        <w:tab w:val="clear" w:pos="9072"/>
      </w:tabs>
    </w:pPr>
    <w:r>
      <w:t>SE2-Projekt</w:t>
    </w:r>
    <w:r>
      <w:rPr>
        <w:b/>
        <w:szCs w:val="24"/>
      </w:rPr>
      <w:tab/>
    </w:r>
    <w:proofErr w:type="spellStart"/>
    <w:r>
      <w:rPr>
        <w:b/>
        <w:szCs w:val="24"/>
      </w:rPr>
      <w:t>JumpOrDie</w:t>
    </w:r>
    <w:proofErr w:type="spellEnd"/>
    <w:r>
      <w:t xml:space="preserve"> </w:t>
    </w:r>
    <w:r>
      <w:tab/>
    </w:r>
    <w:r>
      <w:tab/>
    </w:r>
    <w:r>
      <w:tab/>
    </w:r>
    <w:r>
      <w:tab/>
    </w:r>
    <w:proofErr w:type="spellStart"/>
    <w:r>
      <w:t>SoSe</w:t>
    </w:r>
    <w:proofErr w:type="spellEnd"/>
    <w:r>
      <w:t xml:space="preserve">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15925"/>
    <w:multiLevelType w:val="hybridMultilevel"/>
    <w:tmpl w:val="444A2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45E27"/>
    <w:rsid w:val="00084269"/>
    <w:rsid w:val="000B422D"/>
    <w:rsid w:val="0010253B"/>
    <w:rsid w:val="002E2983"/>
    <w:rsid w:val="003574E9"/>
    <w:rsid w:val="003B10D2"/>
    <w:rsid w:val="004833DF"/>
    <w:rsid w:val="00535543"/>
    <w:rsid w:val="00593231"/>
    <w:rsid w:val="006C6272"/>
    <w:rsid w:val="007822AA"/>
    <w:rsid w:val="0079515A"/>
    <w:rsid w:val="0082685A"/>
    <w:rsid w:val="0084207F"/>
    <w:rsid w:val="009B5772"/>
    <w:rsid w:val="00A45E27"/>
    <w:rsid w:val="00A61250"/>
    <w:rsid w:val="00AC51C9"/>
    <w:rsid w:val="00B0483D"/>
    <w:rsid w:val="00B0617B"/>
    <w:rsid w:val="00BC08D5"/>
    <w:rsid w:val="00CA04FB"/>
    <w:rsid w:val="00EE775C"/>
    <w:rsid w:val="00F04033"/>
    <w:rsid w:val="00F701E5"/>
    <w:rsid w:val="00FB2B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51FB"/>
  <w15:docId w15:val="{9C0090FE-DAFF-441A-87DA-DDDB8C64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0" w:line="256" w:lineRule="auto"/>
      <w:jc w:val="both"/>
    </w:pPr>
    <w:rPr>
      <w:sz w:val="24"/>
    </w:rPr>
  </w:style>
  <w:style w:type="paragraph" w:styleId="berschrift1">
    <w:name w:val="heading 1"/>
    <w:basedOn w:val="Standard"/>
    <w:next w:val="Standard"/>
    <w:uiPriority w:val="9"/>
    <w:qFormat/>
    <w:pPr>
      <w:keepNext/>
      <w:keepLines/>
      <w:spacing w:before="240"/>
      <w:outlineLvl w:val="0"/>
    </w:pPr>
    <w:rPr>
      <w:rFonts w:ascii="Calibri Light" w:eastAsia="Times New Roman" w:hAnsi="Calibri Light"/>
      <w:b/>
      <w:color w:val="000000"/>
      <w:sz w:val="36"/>
      <w:szCs w:val="32"/>
    </w:rPr>
  </w:style>
  <w:style w:type="paragraph" w:styleId="berschrift2">
    <w:name w:val="heading 2"/>
    <w:basedOn w:val="Standard"/>
    <w:next w:val="Standard"/>
    <w:uiPriority w:val="9"/>
    <w:unhideWhenUsed/>
    <w:qFormat/>
    <w:pPr>
      <w:keepNext/>
      <w:keepLines/>
      <w:spacing w:before="40"/>
      <w:outlineLvl w:val="1"/>
    </w:pPr>
    <w:rPr>
      <w:rFonts w:ascii="Calibri Light" w:eastAsia="Times New Roman" w:hAnsi="Calibri Light"/>
      <w:b/>
      <w:color w:val="00000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000FF"/>
      <w:u w:val="single"/>
    </w:rPr>
  </w:style>
  <w:style w:type="paragraph" w:styleId="Titel">
    <w:name w:val="Title"/>
    <w:basedOn w:val="Standard"/>
    <w:next w:val="Standard"/>
    <w:uiPriority w:val="10"/>
    <w:qFormat/>
    <w:pPr>
      <w:spacing w:line="240" w:lineRule="auto"/>
    </w:pPr>
    <w:rPr>
      <w:rFonts w:ascii="Calibri Light" w:eastAsia="Times New Roman" w:hAnsi="Calibri Light"/>
      <w:spacing w:val="-10"/>
      <w:kern w:val="3"/>
      <w:sz w:val="56"/>
      <w:szCs w:val="56"/>
    </w:rPr>
  </w:style>
  <w:style w:type="character" w:customStyle="1" w:styleId="TitelZchn">
    <w:name w:val="Titel Zchn"/>
    <w:basedOn w:val="Absatz-Standardschriftart"/>
    <w:rPr>
      <w:rFonts w:ascii="Calibri Light" w:eastAsia="Times New Roman" w:hAnsi="Calibri Light" w:cs="Times New Roman"/>
      <w:spacing w:val="-10"/>
      <w:kern w:val="3"/>
      <w:sz w:val="56"/>
      <w:szCs w:val="56"/>
    </w:rPr>
  </w:style>
  <w:style w:type="character" w:styleId="NichtaufgelsteErwhnung">
    <w:name w:val="Unresolved Mention"/>
    <w:basedOn w:val="Absatz-Standardschriftart"/>
    <w:rPr>
      <w:color w:val="605E5C"/>
      <w:shd w:val="clear" w:color="auto" w:fill="E1DFDD"/>
    </w:rPr>
  </w:style>
  <w:style w:type="character" w:styleId="BesuchterLink">
    <w:name w:val="FollowedHyperlink"/>
    <w:basedOn w:val="Absatz-Standardschriftart"/>
    <w:rPr>
      <w:color w:val="954F72"/>
      <w:u w:val="single"/>
    </w:rPr>
  </w:style>
  <w:style w:type="character" w:styleId="Zeilennummer">
    <w:name w:val="line number"/>
    <w:basedOn w:val="Absatz-Standardschriftart"/>
  </w:style>
  <w:style w:type="paragraph" w:styleId="Kopfzeile">
    <w:name w:val="header"/>
    <w:basedOn w:val="Standard"/>
    <w:pPr>
      <w:tabs>
        <w:tab w:val="center" w:pos="4536"/>
        <w:tab w:val="right" w:pos="9072"/>
      </w:tabs>
      <w:spacing w:line="240" w:lineRule="auto"/>
    </w:pPr>
  </w:style>
  <w:style w:type="character" w:customStyle="1" w:styleId="KopfzeileZchn">
    <w:name w:val="Kopfzeile Zchn"/>
    <w:basedOn w:val="Absatz-Standardschriftart"/>
  </w:style>
  <w:style w:type="paragraph" w:styleId="Fuzeile">
    <w:name w:val="footer"/>
    <w:basedOn w:val="Standard"/>
    <w:pPr>
      <w:tabs>
        <w:tab w:val="center" w:pos="4536"/>
        <w:tab w:val="right" w:pos="9072"/>
      </w:tabs>
      <w:spacing w:line="240" w:lineRule="auto"/>
    </w:pPr>
  </w:style>
  <w:style w:type="character" w:customStyle="1" w:styleId="FuzeileZchn">
    <w:name w:val="Fußzeile Zchn"/>
    <w:basedOn w:val="Absatz-Standardschriftart"/>
  </w:style>
  <w:style w:type="paragraph" w:styleId="Listenabsatz">
    <w:name w:val="List Paragraph"/>
    <w:basedOn w:val="Standard"/>
    <w:pPr>
      <w:ind w:left="720"/>
    </w:pPr>
  </w:style>
  <w:style w:type="character" w:customStyle="1" w:styleId="berschrift1Zchn">
    <w:name w:val="Überschrift 1 Zchn"/>
    <w:basedOn w:val="Absatz-Standardschriftart"/>
    <w:rPr>
      <w:rFonts w:ascii="Calibri Light" w:eastAsia="Times New Roman" w:hAnsi="Calibri Light" w:cs="Times New Roman"/>
      <w:b/>
      <w:color w:val="000000"/>
      <w:sz w:val="36"/>
      <w:szCs w:val="32"/>
    </w:rPr>
  </w:style>
  <w:style w:type="character" w:customStyle="1" w:styleId="berschrift2Zchn">
    <w:name w:val="Überschrift 2 Zchn"/>
    <w:basedOn w:val="Absatz-Standardschriftart"/>
    <w:rPr>
      <w:rFonts w:ascii="Calibri Light" w:eastAsia="Times New Roman" w:hAnsi="Calibri Light" w:cs="Times New Roman"/>
      <w:b/>
      <w:color w:val="00000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lab.mi.hdm-stuttgart.de/jl121/se2-proje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1093</Words>
  <Characters>6889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121</dc:creator>
  <dc:description/>
  <cp:lastModifiedBy>jl 121</cp:lastModifiedBy>
  <cp:revision>9</cp:revision>
  <dcterms:created xsi:type="dcterms:W3CDTF">2019-06-25T17:42:00Z</dcterms:created>
  <dcterms:modified xsi:type="dcterms:W3CDTF">2019-06-25T22:54:00Z</dcterms:modified>
</cp:coreProperties>
</file>